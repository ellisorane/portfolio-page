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2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138"/>
        <w:gridCol w:w="626"/>
        <w:gridCol w:w="412"/>
        <w:gridCol w:w="3953"/>
      </w:tblGrid>
      <w:tr w:rsidR="00373FC8" w:rsidRPr="00162614" w14:paraId="4581338C" w14:textId="77777777" w:rsidTr="00417415">
        <w:trPr>
          <w:trHeight w:val="548"/>
        </w:trPr>
        <w:tc>
          <w:tcPr>
            <w:tcW w:w="4950" w:type="dxa"/>
            <w:vMerge w:val="restart"/>
          </w:tcPr>
          <w:p w14:paraId="359A365D" w14:textId="50D76D68" w:rsidR="00CB1D3C" w:rsidRPr="00162614" w:rsidRDefault="00650C62" w:rsidP="00D8505D">
            <w:pPr>
              <w:pStyle w:val="Title"/>
            </w:pPr>
            <w:r>
              <w:t>Orane</w:t>
            </w:r>
          </w:p>
          <w:p w14:paraId="782455A3" w14:textId="663DFFC4" w:rsidR="00CB1D3C" w:rsidRPr="00162614" w:rsidRDefault="00650C62" w:rsidP="00D8505D">
            <w:pPr>
              <w:pStyle w:val="Subtitle"/>
            </w:pPr>
            <w:r>
              <w:t>Ellis</w:t>
            </w:r>
          </w:p>
        </w:tc>
        <w:tc>
          <w:tcPr>
            <w:tcW w:w="138" w:type="dxa"/>
          </w:tcPr>
          <w:p w14:paraId="24F655D6" w14:textId="77777777" w:rsidR="00CB1D3C" w:rsidRPr="00162614" w:rsidRDefault="00CB1D3C"/>
        </w:tc>
        <w:tc>
          <w:tcPr>
            <w:tcW w:w="626" w:type="dxa"/>
          </w:tcPr>
          <w:p w14:paraId="1947C3E4" w14:textId="77777777" w:rsidR="00CB1D3C" w:rsidRPr="00162614" w:rsidRDefault="00CB1D3C"/>
        </w:tc>
        <w:tc>
          <w:tcPr>
            <w:tcW w:w="4365" w:type="dxa"/>
            <w:gridSpan w:val="2"/>
            <w:tcBorders>
              <w:bottom w:val="single" w:sz="4" w:space="0" w:color="3A8C95" w:themeColor="accent5" w:themeShade="80"/>
            </w:tcBorders>
          </w:tcPr>
          <w:p w14:paraId="7132D0CD" w14:textId="7E638EBB" w:rsidR="00CB1D3C" w:rsidRPr="00162614" w:rsidRDefault="00650C62" w:rsidP="006C0673">
            <w:pPr>
              <w:pStyle w:val="Heading3"/>
              <w:outlineLvl w:val="2"/>
            </w:pPr>
            <w:r>
              <w:t>Front End</w:t>
            </w:r>
          </w:p>
        </w:tc>
      </w:tr>
      <w:tr w:rsidR="00025D23" w:rsidRPr="00162614" w14:paraId="3FFF4CCA" w14:textId="77777777" w:rsidTr="00417415">
        <w:trPr>
          <w:trHeight w:val="547"/>
        </w:trPr>
        <w:tc>
          <w:tcPr>
            <w:tcW w:w="4950" w:type="dxa"/>
            <w:vMerge/>
          </w:tcPr>
          <w:p w14:paraId="08A34B11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138" w:type="dxa"/>
          </w:tcPr>
          <w:p w14:paraId="7B839068" w14:textId="77777777" w:rsidR="00CB1D3C" w:rsidRPr="00162614" w:rsidRDefault="00CB1D3C"/>
        </w:tc>
        <w:tc>
          <w:tcPr>
            <w:tcW w:w="626" w:type="dxa"/>
          </w:tcPr>
          <w:p w14:paraId="0147DFB2" w14:textId="77777777" w:rsidR="00CB1D3C" w:rsidRPr="00162614" w:rsidRDefault="00CB1D3C"/>
        </w:tc>
        <w:tc>
          <w:tcPr>
            <w:tcW w:w="4365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D5D5128" w14:textId="66E0F3CB" w:rsidR="00CB1D3C" w:rsidRPr="00162614" w:rsidRDefault="00B208E4" w:rsidP="005E0657">
            <w:pPr>
              <w:pStyle w:val="Heading4"/>
              <w:outlineLvl w:val="3"/>
            </w:pPr>
            <w:r>
              <w:t xml:space="preserve">Web </w:t>
            </w:r>
            <w:sdt>
              <w:sdtPr>
                <w:id w:val="-959099900"/>
                <w:placeholder>
                  <w:docPart w:val="4B94D7311CB54F948BAF6A2E0568EA66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color w:val="FFFFFF" w:themeColor="background1"/>
                  <w:szCs w:val="24"/>
                </w:rPr>
              </w:sdtEndPr>
              <w:sdtContent>
                <w:r w:rsidR="00650C62" w:rsidRPr="00162614">
                  <w:rPr>
                    <w:rStyle w:val="Heading3Char"/>
                  </w:rPr>
                  <w:t>Developer</w:t>
                </w:r>
              </w:sdtContent>
            </w:sdt>
          </w:p>
        </w:tc>
      </w:tr>
      <w:tr w:rsidR="00025D23" w:rsidRPr="00162614" w14:paraId="4EDF8926" w14:textId="77777777" w:rsidTr="00417415">
        <w:trPr>
          <w:trHeight w:val="1170"/>
        </w:trPr>
        <w:tc>
          <w:tcPr>
            <w:tcW w:w="4950" w:type="dxa"/>
            <w:vMerge/>
          </w:tcPr>
          <w:p w14:paraId="4031BDD8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138" w:type="dxa"/>
          </w:tcPr>
          <w:p w14:paraId="4F4CE6DA" w14:textId="77777777" w:rsidR="00CB1D3C" w:rsidRDefault="00CB1D3C"/>
        </w:tc>
        <w:tc>
          <w:tcPr>
            <w:tcW w:w="626" w:type="dxa"/>
          </w:tcPr>
          <w:p w14:paraId="54411BCD" w14:textId="77777777" w:rsidR="00CB1D3C" w:rsidRDefault="00CB1D3C"/>
        </w:tc>
        <w:tc>
          <w:tcPr>
            <w:tcW w:w="4365" w:type="dxa"/>
            <w:gridSpan w:val="2"/>
            <w:tcBorders>
              <w:top w:val="single" w:sz="4" w:space="0" w:color="3A8C95" w:themeColor="accent5" w:themeShade="80"/>
            </w:tcBorders>
          </w:tcPr>
          <w:p w14:paraId="60D462CF" w14:textId="146426CE" w:rsidR="00CB1D3C" w:rsidRPr="00B208E4" w:rsidRDefault="00CB1D3C" w:rsidP="008D4A99">
            <w:pPr>
              <w:pStyle w:val="Heading5"/>
              <w:outlineLvl w:val="4"/>
              <w:rPr>
                <w:color w:val="auto"/>
              </w:rPr>
            </w:pPr>
          </w:p>
        </w:tc>
      </w:tr>
      <w:tr w:rsidR="00025D23" w:rsidRPr="00162614" w14:paraId="1BD08C4D" w14:textId="77777777" w:rsidTr="00417415">
        <w:trPr>
          <w:trHeight w:val="834"/>
        </w:trPr>
        <w:tc>
          <w:tcPr>
            <w:tcW w:w="4950" w:type="dxa"/>
            <w:vAlign w:val="center"/>
          </w:tcPr>
          <w:p w14:paraId="709D4A7F" w14:textId="77777777" w:rsidR="00CB1D3C" w:rsidRDefault="000A4218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C64B020D9CA94B47AFFB470535B2117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138" w:type="dxa"/>
          </w:tcPr>
          <w:p w14:paraId="5D3FE637" w14:textId="77777777" w:rsidR="00CB1D3C" w:rsidRDefault="00CB1D3C"/>
        </w:tc>
        <w:tc>
          <w:tcPr>
            <w:tcW w:w="626" w:type="dxa"/>
          </w:tcPr>
          <w:p w14:paraId="776FC463" w14:textId="77777777" w:rsidR="00CB1D3C" w:rsidRDefault="00CB1D3C"/>
        </w:tc>
        <w:tc>
          <w:tcPr>
            <w:tcW w:w="4365" w:type="dxa"/>
            <w:gridSpan w:val="2"/>
            <w:vAlign w:val="center"/>
          </w:tcPr>
          <w:p w14:paraId="15CE0633" w14:textId="77777777" w:rsidR="00CB1D3C" w:rsidRPr="00C45D7E" w:rsidRDefault="000A4218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7175CDD1A3284444AC04399FB13D5147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417415" w:rsidRPr="00162614" w14:paraId="1D64FB52" w14:textId="77777777" w:rsidTr="00417415">
        <w:trPr>
          <w:trHeight w:val="627"/>
        </w:trPr>
        <w:tc>
          <w:tcPr>
            <w:tcW w:w="4950" w:type="dxa"/>
            <w:vMerge w:val="restart"/>
            <w:vAlign w:val="center"/>
          </w:tcPr>
          <w:p w14:paraId="2AA31B2C" w14:textId="1CD99B16" w:rsidR="008D4A99" w:rsidRPr="000F3FE2" w:rsidRDefault="00650C62" w:rsidP="008D4A99">
            <w:r w:rsidRPr="00650C62">
              <w:t>I am a friendly, hardworking, reliable professional who enjoys working with technology and people. I am also committed to breaking into and maintaining a career in web and software development</w:t>
            </w:r>
            <w:r>
              <w:t>.</w:t>
            </w:r>
          </w:p>
        </w:tc>
        <w:tc>
          <w:tcPr>
            <w:tcW w:w="138" w:type="dxa"/>
            <w:vMerge w:val="restart"/>
          </w:tcPr>
          <w:p w14:paraId="4E563F79" w14:textId="77777777" w:rsidR="008D4A99" w:rsidRDefault="008D4A99"/>
        </w:tc>
        <w:tc>
          <w:tcPr>
            <w:tcW w:w="626" w:type="dxa"/>
            <w:vMerge w:val="restart"/>
            <w:vAlign w:val="center"/>
          </w:tcPr>
          <w:p w14:paraId="5DCDF2A7" w14:textId="77777777" w:rsidR="008D4A99" w:rsidRDefault="008D4A99"/>
        </w:tc>
        <w:tc>
          <w:tcPr>
            <w:tcW w:w="412" w:type="dxa"/>
            <w:vAlign w:val="center"/>
          </w:tcPr>
          <w:p w14:paraId="40E2C783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66F0E40" wp14:editId="3D826E10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vAlign w:val="center"/>
          </w:tcPr>
          <w:p w14:paraId="570CB412" w14:textId="1225217C" w:rsidR="008D4A99" w:rsidRPr="008D4A99" w:rsidRDefault="00650C62" w:rsidP="00E270D1">
            <w:pPr>
              <w:pStyle w:val="Contact1"/>
            </w:pPr>
            <w:r>
              <w:t>770-371-7066</w:t>
            </w:r>
          </w:p>
        </w:tc>
      </w:tr>
      <w:tr w:rsidR="00417415" w:rsidRPr="00162614" w14:paraId="6E37E844" w14:textId="77777777" w:rsidTr="00417415">
        <w:trPr>
          <w:trHeight w:val="625"/>
        </w:trPr>
        <w:tc>
          <w:tcPr>
            <w:tcW w:w="4950" w:type="dxa"/>
            <w:vMerge/>
            <w:vAlign w:val="center"/>
          </w:tcPr>
          <w:p w14:paraId="460A3807" w14:textId="77777777" w:rsidR="008D4A99" w:rsidRPr="000F3FE2" w:rsidRDefault="008D4A99" w:rsidP="008D4A99"/>
        </w:tc>
        <w:tc>
          <w:tcPr>
            <w:tcW w:w="138" w:type="dxa"/>
            <w:vMerge/>
          </w:tcPr>
          <w:p w14:paraId="11144A13" w14:textId="77777777" w:rsidR="008D4A99" w:rsidRDefault="008D4A99"/>
        </w:tc>
        <w:tc>
          <w:tcPr>
            <w:tcW w:w="626" w:type="dxa"/>
            <w:vMerge/>
            <w:vAlign w:val="center"/>
          </w:tcPr>
          <w:p w14:paraId="526A7319" w14:textId="77777777" w:rsidR="008D4A99" w:rsidRDefault="008D4A99"/>
        </w:tc>
        <w:tc>
          <w:tcPr>
            <w:tcW w:w="412" w:type="dxa"/>
            <w:vAlign w:val="center"/>
          </w:tcPr>
          <w:p w14:paraId="58CE68C3" w14:textId="3003B080" w:rsidR="008D4A99" w:rsidRPr="008D4A99" w:rsidRDefault="00650C62" w:rsidP="00E270D1">
            <w:r w:rsidRPr="00162614">
              <w:rPr>
                <w:noProof/>
              </w:rPr>
              <w:drawing>
                <wp:inline distT="0" distB="0" distL="0" distR="0" wp14:anchorId="1896DA5F" wp14:editId="6E44270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vAlign w:val="center"/>
          </w:tcPr>
          <w:p w14:paraId="0195E326" w14:textId="74926AFF" w:rsidR="008D4A99" w:rsidRPr="008D4A99" w:rsidRDefault="00650C62" w:rsidP="00025D23">
            <w:pPr>
              <w:pStyle w:val="Contact1"/>
            </w:pPr>
            <w:r>
              <w:t>ellisorane@yahoo.com</w:t>
            </w:r>
          </w:p>
        </w:tc>
      </w:tr>
      <w:tr w:rsidR="00417415" w:rsidRPr="00162614" w14:paraId="10B00319" w14:textId="77777777" w:rsidTr="00417415">
        <w:trPr>
          <w:trHeight w:val="625"/>
        </w:trPr>
        <w:tc>
          <w:tcPr>
            <w:tcW w:w="4950" w:type="dxa"/>
            <w:vMerge/>
            <w:vAlign w:val="center"/>
          </w:tcPr>
          <w:p w14:paraId="71D67322" w14:textId="77777777" w:rsidR="008D4A99" w:rsidRPr="000F3FE2" w:rsidRDefault="008D4A99" w:rsidP="008D4A99"/>
        </w:tc>
        <w:tc>
          <w:tcPr>
            <w:tcW w:w="138" w:type="dxa"/>
            <w:vMerge/>
          </w:tcPr>
          <w:p w14:paraId="4B0BE373" w14:textId="77777777" w:rsidR="008D4A99" w:rsidRDefault="008D4A99"/>
        </w:tc>
        <w:tc>
          <w:tcPr>
            <w:tcW w:w="626" w:type="dxa"/>
            <w:vMerge/>
            <w:vAlign w:val="center"/>
          </w:tcPr>
          <w:p w14:paraId="2221959C" w14:textId="77777777" w:rsidR="008D4A99" w:rsidRDefault="008D4A99"/>
        </w:tc>
        <w:tc>
          <w:tcPr>
            <w:tcW w:w="412" w:type="dxa"/>
            <w:vAlign w:val="center"/>
          </w:tcPr>
          <w:p w14:paraId="7D754B8C" w14:textId="740A3454" w:rsidR="008D4A99" w:rsidRPr="008D4A99" w:rsidRDefault="00650C62" w:rsidP="00E270D1">
            <w:r w:rsidRPr="00162614">
              <w:rPr>
                <w:noProof/>
              </w:rPr>
              <w:drawing>
                <wp:inline distT="0" distB="0" distL="0" distR="0" wp14:anchorId="46866D88" wp14:editId="2E24CD5A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vAlign w:val="center"/>
          </w:tcPr>
          <w:p w14:paraId="17E03DD0" w14:textId="02EA1A8C" w:rsidR="00836FC6" w:rsidRPr="008D4A99" w:rsidRDefault="000A4218" w:rsidP="00025D23">
            <w:pPr>
              <w:pStyle w:val="Contact2"/>
            </w:pPr>
            <w:hyperlink r:id="rId16" w:history="1">
              <w:r w:rsidR="00836FC6" w:rsidRPr="00F92BA9">
                <w:rPr>
                  <w:rStyle w:val="Hyperlink"/>
                </w:rPr>
                <w:t>https://www.elliswebdev.com/</w:t>
              </w:r>
            </w:hyperlink>
          </w:p>
        </w:tc>
      </w:tr>
      <w:tr w:rsidR="00417415" w:rsidRPr="00162614" w14:paraId="3D6746E6" w14:textId="77777777" w:rsidTr="00417415">
        <w:trPr>
          <w:trHeight w:val="625"/>
        </w:trPr>
        <w:tc>
          <w:tcPr>
            <w:tcW w:w="4950" w:type="dxa"/>
            <w:vMerge/>
            <w:vAlign w:val="center"/>
          </w:tcPr>
          <w:p w14:paraId="4B7381D7" w14:textId="77777777" w:rsidR="008D4A99" w:rsidRPr="000F3FE2" w:rsidRDefault="008D4A99" w:rsidP="008D4A99"/>
        </w:tc>
        <w:tc>
          <w:tcPr>
            <w:tcW w:w="138" w:type="dxa"/>
            <w:vMerge/>
          </w:tcPr>
          <w:p w14:paraId="2948F1F1" w14:textId="77777777" w:rsidR="008D4A99" w:rsidRDefault="008D4A99"/>
        </w:tc>
        <w:tc>
          <w:tcPr>
            <w:tcW w:w="626" w:type="dxa"/>
            <w:vMerge/>
            <w:vAlign w:val="center"/>
          </w:tcPr>
          <w:p w14:paraId="6E768669" w14:textId="77777777" w:rsidR="008D4A99" w:rsidRDefault="008D4A99"/>
        </w:tc>
        <w:tc>
          <w:tcPr>
            <w:tcW w:w="412" w:type="dxa"/>
            <w:vAlign w:val="center"/>
          </w:tcPr>
          <w:p w14:paraId="540F5E82" w14:textId="4A634346" w:rsidR="008D4A99" w:rsidRPr="008D4A99" w:rsidRDefault="008D4A99" w:rsidP="00E270D1"/>
        </w:tc>
        <w:tc>
          <w:tcPr>
            <w:tcW w:w="3953" w:type="dxa"/>
            <w:vAlign w:val="center"/>
          </w:tcPr>
          <w:p w14:paraId="6CA97E83" w14:textId="5E64ABEF" w:rsidR="008D4A99" w:rsidRPr="008D4A99" w:rsidRDefault="008D4A99" w:rsidP="00025D23">
            <w:pPr>
              <w:pStyle w:val="Contact2"/>
            </w:pPr>
          </w:p>
        </w:tc>
      </w:tr>
      <w:tr w:rsidR="00025D23" w14:paraId="15ED6403" w14:textId="77777777" w:rsidTr="00417415">
        <w:trPr>
          <w:trHeight w:val="947"/>
        </w:trPr>
        <w:tc>
          <w:tcPr>
            <w:tcW w:w="4950" w:type="dxa"/>
            <w:vAlign w:val="center"/>
          </w:tcPr>
          <w:p w14:paraId="3E17C131" w14:textId="77777777" w:rsidR="00CB1D3C" w:rsidRDefault="000A4218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45A2AB85FC1A4B9EB9C464DE68E3D99E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138" w:type="dxa"/>
          </w:tcPr>
          <w:p w14:paraId="305B5443" w14:textId="77777777" w:rsidR="00CB1D3C" w:rsidRDefault="00CB1D3C"/>
        </w:tc>
        <w:tc>
          <w:tcPr>
            <w:tcW w:w="626" w:type="dxa"/>
          </w:tcPr>
          <w:p w14:paraId="3ABC518D" w14:textId="77777777" w:rsidR="00CB1D3C" w:rsidRDefault="00CB1D3C"/>
        </w:tc>
        <w:tc>
          <w:tcPr>
            <w:tcW w:w="4365" w:type="dxa"/>
            <w:gridSpan w:val="2"/>
            <w:vAlign w:val="center"/>
          </w:tcPr>
          <w:p w14:paraId="65916570" w14:textId="77777777" w:rsidR="00CB1D3C" w:rsidRPr="00C45D7E" w:rsidRDefault="000A4218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23CF954F8D3A4A82892D070D75763E4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0FCA4EBF" w14:textId="77777777" w:rsidTr="00417415">
        <w:trPr>
          <w:trHeight w:val="2563"/>
        </w:trPr>
        <w:tc>
          <w:tcPr>
            <w:tcW w:w="4950" w:type="dxa"/>
            <w:tcBorders>
              <w:bottom w:val="single" w:sz="4" w:space="0" w:color="3A8C95" w:themeColor="accent5" w:themeShade="80"/>
            </w:tcBorders>
          </w:tcPr>
          <w:p w14:paraId="4F229743" w14:textId="2B5AB363" w:rsidR="00CB1D3C" w:rsidRPr="00162614" w:rsidRDefault="00650C62" w:rsidP="00373FC8">
            <w:pPr>
              <w:pStyle w:val="Heading2"/>
              <w:outlineLvl w:val="1"/>
            </w:pPr>
            <w:r>
              <w:t>Inglett &amp; Stubbs – Electrician Helper</w:t>
            </w:r>
          </w:p>
          <w:p w14:paraId="7D11CCD0" w14:textId="39D4D802" w:rsidR="00CB1D3C" w:rsidRPr="00162614" w:rsidRDefault="00650C62" w:rsidP="00D8505D">
            <w:pPr>
              <w:pStyle w:val="Date"/>
            </w:pPr>
            <w:r>
              <w:t>02/2019 – 11/2019</w:t>
            </w:r>
          </w:p>
          <w:p w14:paraId="0F011D04" w14:textId="08D2A2E1" w:rsidR="00B208E4" w:rsidRDefault="00B208E4" w:rsidP="00B208E4">
            <w:r>
              <w:t xml:space="preserve">•   Read blueprints </w:t>
            </w:r>
          </w:p>
          <w:p w14:paraId="38C2CC7D" w14:textId="5846A8B7" w:rsidR="00B208E4" w:rsidRDefault="00B208E4" w:rsidP="00B208E4">
            <w:r>
              <w:t>•   Installed UTP cables</w:t>
            </w:r>
          </w:p>
          <w:p w14:paraId="7AF6973E" w14:textId="77777777" w:rsidR="00CB1D3C" w:rsidRDefault="00B208E4" w:rsidP="00B208E4">
            <w:r>
              <w:t>•   Work with a team of 3-6 members</w:t>
            </w:r>
          </w:p>
          <w:p w14:paraId="0094E215" w14:textId="77777777" w:rsidR="00836FC6" w:rsidRPr="00836FC6" w:rsidRDefault="00836FC6" w:rsidP="00836FC6"/>
          <w:p w14:paraId="45E25A56" w14:textId="77777777" w:rsidR="00836FC6" w:rsidRDefault="00836FC6" w:rsidP="00836FC6"/>
          <w:p w14:paraId="2EEB41D9" w14:textId="5532C0A7" w:rsidR="00836FC6" w:rsidRPr="00836FC6" w:rsidRDefault="00836FC6" w:rsidP="00836FC6">
            <w:pPr>
              <w:tabs>
                <w:tab w:val="left" w:pos="3060"/>
              </w:tabs>
            </w:pPr>
            <w:r>
              <w:tab/>
            </w:r>
          </w:p>
        </w:tc>
        <w:tc>
          <w:tcPr>
            <w:tcW w:w="138" w:type="dxa"/>
          </w:tcPr>
          <w:p w14:paraId="1249E618" w14:textId="77777777" w:rsidR="00CB1D3C" w:rsidRDefault="00CB1D3C"/>
        </w:tc>
        <w:tc>
          <w:tcPr>
            <w:tcW w:w="626" w:type="dxa"/>
          </w:tcPr>
          <w:p w14:paraId="380CEC67" w14:textId="77777777" w:rsidR="00CB1D3C" w:rsidRDefault="00CB1D3C"/>
        </w:tc>
        <w:tc>
          <w:tcPr>
            <w:tcW w:w="4365" w:type="dxa"/>
            <w:gridSpan w:val="2"/>
            <w:vMerge w:val="restart"/>
            <w:vAlign w:val="center"/>
          </w:tcPr>
          <w:p w14:paraId="29864313" w14:textId="04425653" w:rsidR="00CB1D3C" w:rsidRDefault="006C454D" w:rsidP="00650C62">
            <w:pPr>
              <w:pStyle w:val="ListBullet"/>
            </w:pPr>
            <w:r>
              <w:t>HTML</w:t>
            </w:r>
          </w:p>
          <w:p w14:paraId="117D669E" w14:textId="77777777" w:rsidR="00650C62" w:rsidRDefault="00650C62" w:rsidP="00650C62">
            <w:pPr>
              <w:pStyle w:val="ListBullet"/>
            </w:pPr>
            <w:r>
              <w:t>CSS</w:t>
            </w:r>
          </w:p>
          <w:p w14:paraId="33FE5E41" w14:textId="77777777" w:rsidR="00650C62" w:rsidRDefault="00650C62" w:rsidP="00650C62">
            <w:pPr>
              <w:pStyle w:val="ListBullet"/>
            </w:pPr>
            <w:r>
              <w:t>JAVASCRIPT</w:t>
            </w:r>
          </w:p>
          <w:p w14:paraId="586C7B5F" w14:textId="77777777" w:rsidR="00650C62" w:rsidRDefault="00650C62" w:rsidP="00650C62">
            <w:pPr>
              <w:pStyle w:val="ListBullet"/>
            </w:pPr>
            <w:r>
              <w:t>JQUERY</w:t>
            </w:r>
          </w:p>
          <w:p w14:paraId="72D1B31F" w14:textId="77777777" w:rsidR="00650C62" w:rsidRDefault="00650C62" w:rsidP="00650C62">
            <w:pPr>
              <w:pStyle w:val="ListBullet"/>
            </w:pPr>
            <w:r>
              <w:t>REACT JS</w:t>
            </w:r>
          </w:p>
          <w:p w14:paraId="35CA51C1" w14:textId="77777777" w:rsidR="00650C62" w:rsidRDefault="00650C62" w:rsidP="00650C62">
            <w:pPr>
              <w:pStyle w:val="ListBullet"/>
            </w:pPr>
            <w:r>
              <w:t>BOOTSTRAP</w:t>
            </w:r>
          </w:p>
          <w:p w14:paraId="2ABDEFE9" w14:textId="77777777" w:rsidR="00650C62" w:rsidRDefault="00650C62" w:rsidP="00650C62">
            <w:pPr>
              <w:pStyle w:val="ListBullet"/>
            </w:pPr>
            <w:r>
              <w:t>PHOTOSHOP</w:t>
            </w:r>
          </w:p>
          <w:p w14:paraId="4534A5D2" w14:textId="2AB787CD" w:rsidR="00650C62" w:rsidRPr="00373FC8" w:rsidRDefault="00650C62" w:rsidP="00650C62">
            <w:pPr>
              <w:pStyle w:val="ListBullet"/>
            </w:pPr>
            <w:r>
              <w:t>ADOBE XD</w:t>
            </w:r>
          </w:p>
        </w:tc>
      </w:tr>
      <w:tr w:rsidR="00373FC8" w:rsidRPr="00162614" w14:paraId="08E160BC" w14:textId="77777777" w:rsidTr="00417415">
        <w:trPr>
          <w:trHeight w:val="891"/>
        </w:trPr>
        <w:tc>
          <w:tcPr>
            <w:tcW w:w="4950" w:type="dxa"/>
            <w:vMerge w:val="restart"/>
            <w:tcBorders>
              <w:top w:val="single" w:sz="4" w:space="0" w:color="3A8C95" w:themeColor="accent5" w:themeShade="80"/>
            </w:tcBorders>
          </w:tcPr>
          <w:p w14:paraId="5F3BA69D" w14:textId="30784D7C" w:rsidR="00CB1D3C" w:rsidRPr="00162614" w:rsidRDefault="00650C62" w:rsidP="00C45D7E">
            <w:pPr>
              <w:pStyle w:val="Heading2"/>
              <w:outlineLvl w:val="1"/>
            </w:pPr>
            <w:r>
              <w:t>Sprouts Famers’ Market</w:t>
            </w:r>
            <w:r w:rsidR="00417415">
              <w:t xml:space="preserve"> – Dairy </w:t>
            </w:r>
          </w:p>
          <w:p w14:paraId="0E73BBD7" w14:textId="73CA61F6" w:rsidR="00C45D7E" w:rsidRPr="00162614" w:rsidRDefault="00650C62" w:rsidP="00C45D7E">
            <w:pPr>
              <w:pStyle w:val="Date"/>
            </w:pPr>
            <w:r>
              <w:t>06/2015 – 11/2017</w:t>
            </w:r>
          </w:p>
          <w:p w14:paraId="6CB589E0" w14:textId="68BCD8AE" w:rsidR="00B208E4" w:rsidRDefault="00B208E4" w:rsidP="00B208E4">
            <w:r>
              <w:t>•    Awarded employee of the month for January 2016</w:t>
            </w:r>
          </w:p>
          <w:p w14:paraId="0B7754B5" w14:textId="43DFFD58" w:rsidR="00B208E4" w:rsidRDefault="00B208E4" w:rsidP="00B208E4">
            <w:r>
              <w:t xml:space="preserve">•    Restocked aisles </w:t>
            </w:r>
          </w:p>
          <w:p w14:paraId="2904338E" w14:textId="610E636B" w:rsidR="00B208E4" w:rsidRDefault="00B208E4" w:rsidP="00B208E4">
            <w:r>
              <w:t>•    Upheld customer service standards</w:t>
            </w:r>
          </w:p>
          <w:p w14:paraId="416D35E6" w14:textId="15B99791" w:rsidR="00B208E4" w:rsidRDefault="00B208E4" w:rsidP="00B208E4">
            <w:r>
              <w:t>•    Kept records of sales and inventory</w:t>
            </w:r>
          </w:p>
          <w:p w14:paraId="7579C9D5" w14:textId="77777777" w:rsidR="00CB1D3C" w:rsidRPr="00BB3142" w:rsidRDefault="00CB1D3C" w:rsidP="00073BF3">
            <w:pPr>
              <w:ind w:left="-113"/>
            </w:pPr>
          </w:p>
        </w:tc>
        <w:tc>
          <w:tcPr>
            <w:tcW w:w="138" w:type="dxa"/>
          </w:tcPr>
          <w:p w14:paraId="5C40D90D" w14:textId="77777777" w:rsidR="00CB1D3C" w:rsidRDefault="00CB1D3C"/>
        </w:tc>
        <w:tc>
          <w:tcPr>
            <w:tcW w:w="626" w:type="dxa"/>
            <w:vMerge w:val="restart"/>
          </w:tcPr>
          <w:p w14:paraId="3ED3BE7C" w14:textId="77777777" w:rsidR="00CB1D3C" w:rsidRDefault="00CB1D3C"/>
        </w:tc>
        <w:tc>
          <w:tcPr>
            <w:tcW w:w="4365" w:type="dxa"/>
            <w:gridSpan w:val="2"/>
            <w:vMerge/>
            <w:vAlign w:val="center"/>
          </w:tcPr>
          <w:p w14:paraId="5C3F7110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55CA9A9C" w14:textId="77777777" w:rsidTr="00417415">
        <w:trPr>
          <w:trHeight w:val="834"/>
        </w:trPr>
        <w:tc>
          <w:tcPr>
            <w:tcW w:w="495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948D1AE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138" w:type="dxa"/>
          </w:tcPr>
          <w:p w14:paraId="09A0E1B2" w14:textId="77777777" w:rsidR="00CB1D3C" w:rsidRDefault="00CB1D3C"/>
        </w:tc>
        <w:tc>
          <w:tcPr>
            <w:tcW w:w="626" w:type="dxa"/>
            <w:vMerge/>
          </w:tcPr>
          <w:p w14:paraId="7BFF2933" w14:textId="77777777" w:rsidR="00CB1D3C" w:rsidRDefault="00CB1D3C"/>
        </w:tc>
        <w:tc>
          <w:tcPr>
            <w:tcW w:w="4365" w:type="dxa"/>
            <w:gridSpan w:val="2"/>
            <w:vAlign w:val="center"/>
          </w:tcPr>
          <w:p w14:paraId="06DC8AEF" w14:textId="77777777" w:rsidR="00CB1D3C" w:rsidRPr="00C45D7E" w:rsidRDefault="000A4218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2C1D6B481A1842279F61887FB5B09CA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71167B7D" w14:textId="77777777" w:rsidTr="00417415">
        <w:trPr>
          <w:trHeight w:val="1392"/>
        </w:trPr>
        <w:tc>
          <w:tcPr>
            <w:tcW w:w="495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2C85C136" w14:textId="17845876" w:rsidR="00417415" w:rsidRPr="00162614" w:rsidRDefault="00417415" w:rsidP="00417415">
            <w:pPr>
              <w:pStyle w:val="Heading2"/>
              <w:outlineLvl w:val="1"/>
            </w:pPr>
            <w:r>
              <w:t>Six Flags – Ride Attendant</w:t>
            </w:r>
          </w:p>
          <w:p w14:paraId="22520AA3" w14:textId="71A6410D" w:rsidR="00417415" w:rsidRPr="00162614" w:rsidRDefault="00417415" w:rsidP="00417415">
            <w:pPr>
              <w:pStyle w:val="Date"/>
            </w:pPr>
            <w:r>
              <w:t>08/2013 – 01/2015</w:t>
            </w:r>
          </w:p>
          <w:p w14:paraId="406ED6C6" w14:textId="77777777" w:rsidR="00417415" w:rsidRDefault="00417415" w:rsidP="00417415">
            <w:r>
              <w:t>•    Awarded employee of the month for January 2016</w:t>
            </w:r>
          </w:p>
          <w:p w14:paraId="77322F4F" w14:textId="77777777" w:rsidR="00417415" w:rsidRDefault="00417415" w:rsidP="00417415">
            <w:r>
              <w:t xml:space="preserve">•    Restocked aisles </w:t>
            </w:r>
          </w:p>
          <w:p w14:paraId="5B4DF18B" w14:textId="77777777" w:rsidR="00417415" w:rsidRDefault="00417415" w:rsidP="00417415">
            <w:r>
              <w:t>•    Upheld customer service standards</w:t>
            </w:r>
          </w:p>
          <w:p w14:paraId="58384779" w14:textId="77777777" w:rsidR="00417415" w:rsidRDefault="00417415" w:rsidP="00417415">
            <w:r>
              <w:t>•    Kept records of sales and inventory</w:t>
            </w:r>
          </w:p>
          <w:p w14:paraId="0004C37A" w14:textId="2B8C5B34" w:rsidR="00CB1D3C" w:rsidRPr="00BB3142" w:rsidRDefault="00CB1D3C" w:rsidP="00C45D7E"/>
        </w:tc>
        <w:tc>
          <w:tcPr>
            <w:tcW w:w="138" w:type="dxa"/>
          </w:tcPr>
          <w:p w14:paraId="51CBD0FF" w14:textId="77777777" w:rsidR="00CB1D3C" w:rsidRDefault="00CB1D3C" w:rsidP="00443C70">
            <w:pPr>
              <w:spacing w:before="40"/>
            </w:pPr>
          </w:p>
        </w:tc>
        <w:tc>
          <w:tcPr>
            <w:tcW w:w="626" w:type="dxa"/>
            <w:vMerge w:val="restart"/>
          </w:tcPr>
          <w:p w14:paraId="131DB0E4" w14:textId="77777777" w:rsidR="00CB1D3C" w:rsidRDefault="00CB1D3C" w:rsidP="00443C70">
            <w:pPr>
              <w:spacing w:before="40"/>
            </w:pPr>
          </w:p>
        </w:tc>
        <w:tc>
          <w:tcPr>
            <w:tcW w:w="4365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7517CB87" w14:textId="0D7A0F43" w:rsidR="00CB1D3C" w:rsidRPr="00162614" w:rsidRDefault="00B208E4" w:rsidP="00F50BC6">
            <w:pPr>
              <w:pStyle w:val="Heading2"/>
              <w:outlineLvl w:val="1"/>
            </w:pPr>
            <w:r>
              <w:t>Udacity – Front End Development</w:t>
            </w:r>
          </w:p>
          <w:p w14:paraId="2CE7FCCB" w14:textId="7FCED6D6" w:rsidR="00C45D7E" w:rsidRPr="00162614" w:rsidRDefault="00B208E4" w:rsidP="00F50BC6">
            <w:pPr>
              <w:pStyle w:val="Date"/>
            </w:pPr>
            <w:r>
              <w:t>11/2019 – 02/2020</w:t>
            </w:r>
          </w:p>
          <w:p w14:paraId="5AD9D03C" w14:textId="0A93446B" w:rsidR="00CB1D3C" w:rsidRPr="008A65BA" w:rsidRDefault="00CB1D3C" w:rsidP="00F50BC6"/>
        </w:tc>
      </w:tr>
      <w:tr w:rsidR="00373FC8" w:rsidRPr="00162614" w14:paraId="72E23E4E" w14:textId="77777777" w:rsidTr="00417415">
        <w:trPr>
          <w:trHeight w:val="1392"/>
        </w:trPr>
        <w:tc>
          <w:tcPr>
            <w:tcW w:w="4950" w:type="dxa"/>
            <w:vMerge/>
            <w:vAlign w:val="center"/>
          </w:tcPr>
          <w:p w14:paraId="068C679F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138" w:type="dxa"/>
          </w:tcPr>
          <w:p w14:paraId="536FDFF4" w14:textId="77777777" w:rsidR="00CB1D3C" w:rsidRDefault="00CB1D3C"/>
        </w:tc>
        <w:tc>
          <w:tcPr>
            <w:tcW w:w="626" w:type="dxa"/>
            <w:vMerge/>
          </w:tcPr>
          <w:p w14:paraId="05EF7F64" w14:textId="77777777" w:rsidR="00CB1D3C" w:rsidRDefault="00CB1D3C"/>
        </w:tc>
        <w:tc>
          <w:tcPr>
            <w:tcW w:w="4365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FF6DA72" w14:textId="47AE9D71" w:rsidR="00C45D7E" w:rsidRPr="00162614" w:rsidRDefault="00B208E4" w:rsidP="00F50BC6">
            <w:pPr>
              <w:pStyle w:val="Heading2"/>
              <w:outlineLvl w:val="1"/>
            </w:pPr>
            <w:r>
              <w:t xml:space="preserve">Georgia State University - </w:t>
            </w:r>
            <w:r w:rsidRPr="00B208E4">
              <w:t>Bachelor of Arts: Psychology</w:t>
            </w:r>
          </w:p>
          <w:p w14:paraId="4C272D51" w14:textId="1449D2D2" w:rsidR="00C45D7E" w:rsidRPr="00935402" w:rsidRDefault="00B208E4" w:rsidP="00935402">
            <w:pPr>
              <w:pStyle w:val="Date"/>
              <w:rPr>
                <w:rStyle w:val="DateChar"/>
                <w:caps/>
              </w:rPr>
            </w:pPr>
            <w:r>
              <w:t>01/2014 – 05/2018</w:t>
            </w:r>
          </w:p>
          <w:p w14:paraId="16025777" w14:textId="24669F3A" w:rsidR="00CB1D3C" w:rsidRPr="00162614" w:rsidRDefault="00CB1D3C" w:rsidP="00F50BC6"/>
        </w:tc>
      </w:tr>
    </w:tbl>
    <w:p w14:paraId="6C7D1A83" w14:textId="77777777" w:rsidR="00535F87" w:rsidRPr="00BA3E51" w:rsidRDefault="00535F87" w:rsidP="001C6718"/>
    <w:sectPr w:rsidR="00535F87" w:rsidRPr="00BA3E51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9B887" w14:textId="77777777" w:rsidR="000A4218" w:rsidRDefault="000A4218" w:rsidP="00BA3E51">
      <w:pPr>
        <w:spacing w:line="240" w:lineRule="auto"/>
      </w:pPr>
      <w:r>
        <w:separator/>
      </w:r>
    </w:p>
  </w:endnote>
  <w:endnote w:type="continuationSeparator" w:id="0">
    <w:p w14:paraId="474A37D1" w14:textId="77777777" w:rsidR="000A4218" w:rsidRDefault="000A421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5392C" w14:textId="77777777" w:rsidR="000A4218" w:rsidRDefault="000A4218" w:rsidP="00BA3E51">
      <w:pPr>
        <w:spacing w:line="240" w:lineRule="auto"/>
      </w:pPr>
      <w:r>
        <w:separator/>
      </w:r>
    </w:p>
  </w:footnote>
  <w:footnote w:type="continuationSeparator" w:id="0">
    <w:p w14:paraId="153350F3" w14:textId="77777777" w:rsidR="000A4218" w:rsidRDefault="000A421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3815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1F023173" wp14:editId="322FC61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4FE22D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DCE6A57" wp14:editId="22D28897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74B262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1CEBB70" wp14:editId="72F95C1A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6BB018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34F35ED" wp14:editId="70D4A5D4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AB9E97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28EAA2F7" wp14:editId="4C7A956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2777E9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5C268B0" wp14:editId="5E36DA5D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3DCED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796404FD" wp14:editId="0D204AA2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190022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2ADBF1E9" wp14:editId="52DC2EF1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A10D58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62"/>
    <w:rsid w:val="00025D23"/>
    <w:rsid w:val="000407F5"/>
    <w:rsid w:val="00041F8A"/>
    <w:rsid w:val="00045F2E"/>
    <w:rsid w:val="00055BBC"/>
    <w:rsid w:val="00073BF3"/>
    <w:rsid w:val="00081B51"/>
    <w:rsid w:val="000A4218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17415"/>
    <w:rsid w:val="00442A0E"/>
    <w:rsid w:val="00443C70"/>
    <w:rsid w:val="004B419A"/>
    <w:rsid w:val="004E6AB2"/>
    <w:rsid w:val="00535F87"/>
    <w:rsid w:val="00564622"/>
    <w:rsid w:val="005B3227"/>
    <w:rsid w:val="005E0657"/>
    <w:rsid w:val="00650C62"/>
    <w:rsid w:val="006755BF"/>
    <w:rsid w:val="006C0673"/>
    <w:rsid w:val="006C454D"/>
    <w:rsid w:val="006C75D7"/>
    <w:rsid w:val="00747832"/>
    <w:rsid w:val="007E5AAA"/>
    <w:rsid w:val="007E6083"/>
    <w:rsid w:val="0081316C"/>
    <w:rsid w:val="00836FC6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208E4"/>
    <w:rsid w:val="00B87E22"/>
    <w:rsid w:val="00BA2D2C"/>
    <w:rsid w:val="00BA3E51"/>
    <w:rsid w:val="00BB3142"/>
    <w:rsid w:val="00C155FC"/>
    <w:rsid w:val="00C37175"/>
    <w:rsid w:val="00C45D7E"/>
    <w:rsid w:val="00CB1D3C"/>
    <w:rsid w:val="00CE5E27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063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liswebdev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ne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4B020D9CA94B47AFFB470535B21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7D88-7FBC-4628-8537-715D085622BD}"/>
      </w:docPartPr>
      <w:docPartBody>
        <w:p w:rsidR="005F196B" w:rsidRDefault="00EB3ECB">
          <w:pPr>
            <w:pStyle w:val="C64B020D9CA94B47AFFB470535B21171"/>
          </w:pPr>
          <w:r w:rsidRPr="00C45D7E">
            <w:t>PROFILE</w:t>
          </w:r>
        </w:p>
      </w:docPartBody>
    </w:docPart>
    <w:docPart>
      <w:docPartPr>
        <w:name w:val="7175CDD1A3284444AC04399FB13D5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8F210-5AA0-4B78-AB05-34C0F906025F}"/>
      </w:docPartPr>
      <w:docPartBody>
        <w:p w:rsidR="005F196B" w:rsidRDefault="00EB3ECB">
          <w:pPr>
            <w:pStyle w:val="7175CDD1A3284444AC04399FB13D5147"/>
          </w:pPr>
          <w:r w:rsidRPr="00162614">
            <w:t>CONTACT</w:t>
          </w:r>
        </w:p>
      </w:docPartBody>
    </w:docPart>
    <w:docPart>
      <w:docPartPr>
        <w:name w:val="45A2AB85FC1A4B9EB9C464DE68E3D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E409F-C6E3-4367-9433-9C262EDCB9CB}"/>
      </w:docPartPr>
      <w:docPartBody>
        <w:p w:rsidR="005F196B" w:rsidRDefault="00EB3ECB">
          <w:pPr>
            <w:pStyle w:val="45A2AB85FC1A4B9EB9C464DE68E3D99E"/>
          </w:pPr>
          <w:r>
            <w:t>EXPERIENCE</w:t>
          </w:r>
        </w:p>
      </w:docPartBody>
    </w:docPart>
    <w:docPart>
      <w:docPartPr>
        <w:name w:val="23CF954F8D3A4A82892D070D75763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B7E0-8BF5-4E86-A361-3C5910F74BED}"/>
      </w:docPartPr>
      <w:docPartBody>
        <w:p w:rsidR="005F196B" w:rsidRDefault="00EB3ECB">
          <w:pPr>
            <w:pStyle w:val="23CF954F8D3A4A82892D070D75763E4E"/>
          </w:pPr>
          <w:r w:rsidRPr="00162614">
            <w:t>SKILLS</w:t>
          </w:r>
        </w:p>
      </w:docPartBody>
    </w:docPart>
    <w:docPart>
      <w:docPartPr>
        <w:name w:val="2C1D6B481A1842279F61887FB5B0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3D1CF-1155-441F-8DBA-84ED3742ECE6}"/>
      </w:docPartPr>
      <w:docPartBody>
        <w:p w:rsidR="005F196B" w:rsidRDefault="00EB3ECB">
          <w:pPr>
            <w:pStyle w:val="2C1D6B481A1842279F61887FB5B09CA3"/>
          </w:pPr>
          <w:r w:rsidRPr="00162614">
            <w:t>EDUCATION</w:t>
          </w:r>
        </w:p>
      </w:docPartBody>
    </w:docPart>
    <w:docPart>
      <w:docPartPr>
        <w:name w:val="4B94D7311CB54F948BAF6A2E0568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47FA-59E3-4421-BE37-146F02906D81}"/>
      </w:docPartPr>
      <w:docPartBody>
        <w:p w:rsidR="005F196B" w:rsidRDefault="00647F34" w:rsidP="00647F34">
          <w:pPr>
            <w:pStyle w:val="4B94D7311CB54F948BAF6A2E0568EA66"/>
          </w:pPr>
          <w:r w:rsidRPr="00162614">
            <w:t>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4"/>
    <w:rsid w:val="004C587F"/>
    <w:rsid w:val="005F196B"/>
    <w:rsid w:val="00647F34"/>
    <w:rsid w:val="00E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C64B020D9CA94B47AFFB470535B21171">
    <w:name w:val="C64B020D9CA94B47AFFB470535B21171"/>
  </w:style>
  <w:style w:type="paragraph" w:customStyle="1" w:styleId="7175CDD1A3284444AC04399FB13D5147">
    <w:name w:val="7175CDD1A3284444AC04399FB13D5147"/>
  </w:style>
  <w:style w:type="paragraph" w:customStyle="1" w:styleId="45A2AB85FC1A4B9EB9C464DE68E3D99E">
    <w:name w:val="45A2AB85FC1A4B9EB9C464DE68E3D99E"/>
  </w:style>
  <w:style w:type="paragraph" w:customStyle="1" w:styleId="23CF954F8D3A4A82892D070D75763E4E">
    <w:name w:val="23CF954F8D3A4A82892D070D75763E4E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2C1D6B481A1842279F61887FB5B09CA3">
    <w:name w:val="2C1D6B481A1842279F61887FB5B09CA3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4B94D7311CB54F948BAF6A2E0568EA66">
    <w:name w:val="4B94D7311CB54F948BAF6A2E0568EA66"/>
    <w:rsid w:val="0064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2020-11-02T00:36:00Z</dcterms:created>
  <dcterms:modified xsi:type="dcterms:W3CDTF">2020-11-02T01:06:00Z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